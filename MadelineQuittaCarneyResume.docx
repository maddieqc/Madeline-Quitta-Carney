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6333012D" w14:textId="77777777" w:rsidTr="008506D1">
        <w:tc>
          <w:tcPr>
            <w:tcW w:w="3800" w:type="dxa"/>
            <w:tcMar>
              <w:top w:w="504" w:type="dxa"/>
              <w:right w:w="720" w:type="dxa"/>
            </w:tcMar>
          </w:tcPr>
          <w:p w14:paraId="30567769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798C310" wp14:editId="2A7FFA8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E6E5C6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77D1DA7240835A41AEEA33E2154269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BF2D6E">
                  <w:t>MQC</w:t>
                </w:r>
              </w:sdtContent>
            </w:sdt>
          </w:p>
          <w:p w14:paraId="002FBC15" w14:textId="77777777" w:rsidR="00A50939" w:rsidRPr="00333CD3" w:rsidRDefault="0095518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C963CC953D7DC49B964A47BF7D034A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424F294D" w14:textId="77777777" w:rsidR="009D2862" w:rsidRDefault="009D2862" w:rsidP="009D2862">
            <w:r w:rsidRPr="00FD563E">
              <w:rPr>
                <w:rFonts w:ascii="Calibri" w:hAnsi="Calibri" w:cs="Calibri"/>
                <w:sz w:val="22"/>
              </w:rPr>
              <w:t>I aspire</w:t>
            </w:r>
            <w:r>
              <w:rPr>
                <w:rFonts w:ascii="Calibri" w:hAnsi="Calibri" w:cs="Calibri"/>
              </w:rPr>
              <w:t xml:space="preserve"> </w:t>
            </w:r>
            <w:r w:rsidRPr="00DD7641">
              <w:rPr>
                <w:rFonts w:ascii="Calibri" w:hAnsi="Calibri" w:cs="Calibri"/>
                <w:sz w:val="22"/>
              </w:rPr>
              <w:t xml:space="preserve">to obtain a position within a challenging and dynamic environment that will enable me to use </w:t>
            </w:r>
            <w:r>
              <w:rPr>
                <w:rFonts w:ascii="Calibri" w:hAnsi="Calibri" w:cs="Calibri"/>
                <w:sz w:val="22"/>
              </w:rPr>
              <w:t xml:space="preserve">and continue to develop </w:t>
            </w:r>
            <w:r w:rsidRPr="00DD7641">
              <w:rPr>
                <w:rFonts w:ascii="Calibri" w:hAnsi="Calibri" w:cs="Calibri"/>
                <w:sz w:val="22"/>
              </w:rPr>
              <w:t>my strong organizational skills, educational background, and technical expertise</w:t>
            </w:r>
            <w:r>
              <w:rPr>
                <w:rFonts w:ascii="Calibri" w:hAnsi="Calibri" w:cs="Calibri"/>
                <w:sz w:val="22"/>
              </w:rPr>
              <w:t>.</w:t>
            </w:r>
            <w:r>
              <w:t xml:space="preserve"> </w:t>
            </w:r>
          </w:p>
          <w:p w14:paraId="71F0473D" w14:textId="77777777" w:rsidR="002C2CDD" w:rsidRPr="00333CD3" w:rsidRDefault="002C2CDD" w:rsidP="007569C1"/>
          <w:p w14:paraId="29E9D657" w14:textId="77777777" w:rsidR="002C2CDD" w:rsidRPr="00333CD3" w:rsidRDefault="0095518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768C0A125FD0E4EA74EF9DD4A7714A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7BC0DE47" w14:textId="5677FE25" w:rsidR="009D2862" w:rsidRPr="000C0F2F" w:rsidRDefault="009D2862" w:rsidP="000C0F2F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 xml:space="preserve">Adobe </w:t>
            </w:r>
            <w:proofErr w:type="spellStart"/>
            <w:r>
              <w:t>Xd</w:t>
            </w:r>
            <w:proofErr w:type="spellEnd"/>
          </w:p>
          <w:p w14:paraId="311C5696" w14:textId="37711404" w:rsidR="009D2862" w:rsidRPr="00FA2315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U</w:t>
            </w:r>
            <w:r w:rsidR="003E680A">
              <w:t>X</w:t>
            </w:r>
          </w:p>
          <w:p w14:paraId="273277A9" w14:textId="77777777" w:rsidR="009D2862" w:rsidRPr="001C53F9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Adobe Photoshop</w:t>
            </w:r>
          </w:p>
          <w:p w14:paraId="56254697" w14:textId="77777777" w:rsidR="009D2862" w:rsidRPr="00FA2315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WordPress</w:t>
            </w:r>
          </w:p>
          <w:p w14:paraId="6F11F189" w14:textId="77777777" w:rsidR="009D2862" w:rsidRPr="00FA2315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Prototype</w:t>
            </w:r>
          </w:p>
          <w:p w14:paraId="1E6BF714" w14:textId="77777777" w:rsidR="009D2862" w:rsidRPr="00BF41B6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JavaScript</w:t>
            </w:r>
          </w:p>
          <w:p w14:paraId="2EF279BB" w14:textId="77777777" w:rsidR="009D2862" w:rsidRPr="00BF41B6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HTML 5</w:t>
            </w:r>
          </w:p>
          <w:p w14:paraId="2734CF01" w14:textId="6611213A" w:rsidR="009D2862" w:rsidRPr="00A768F3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CSS 3</w:t>
            </w:r>
          </w:p>
          <w:p w14:paraId="3A349818" w14:textId="5DF65C7F" w:rsidR="00A768F3" w:rsidRPr="009D2862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Responsive Design</w:t>
            </w:r>
          </w:p>
          <w:p w14:paraId="0AEA1434" w14:textId="77777777" w:rsidR="00741125" w:rsidRPr="00A768F3" w:rsidRDefault="009D2862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Google Analytics</w:t>
            </w:r>
          </w:p>
          <w:p w14:paraId="16DECCCD" w14:textId="61F222F0" w:rsidR="00A768F3" w:rsidRPr="00A768F3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Time Management</w:t>
            </w:r>
          </w:p>
          <w:p w14:paraId="2133342C" w14:textId="77FAA822" w:rsidR="00A768F3" w:rsidRPr="00A768F3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Attention to detail</w:t>
            </w:r>
          </w:p>
          <w:p w14:paraId="10DD83FF" w14:textId="77777777" w:rsidR="00A768F3" w:rsidRPr="00D67B2E" w:rsidRDefault="00A768F3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Microsoft Office (Word, PowerPoint)</w:t>
            </w:r>
          </w:p>
          <w:p w14:paraId="461EE866" w14:textId="77777777" w:rsidR="00D67B2E" w:rsidRPr="000C0F2F" w:rsidRDefault="00D67B2E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HTML email</w:t>
            </w:r>
          </w:p>
          <w:p w14:paraId="1FFCC344" w14:textId="77777777" w:rsidR="000C0F2F" w:rsidRPr="003E680A" w:rsidRDefault="000C0F2F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Wireframing</w:t>
            </w:r>
          </w:p>
          <w:p w14:paraId="32F70126" w14:textId="77777777" w:rsidR="003E680A" w:rsidRPr="003E680A" w:rsidRDefault="003E680A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Strong Verbal &amp; Writing skills</w:t>
            </w:r>
          </w:p>
          <w:p w14:paraId="2F82BF68" w14:textId="77777777" w:rsidR="003E680A" w:rsidRPr="003E680A" w:rsidRDefault="003E680A" w:rsidP="009D2862">
            <w:pPr>
              <w:pStyle w:val="ListParagraph"/>
              <w:numPr>
                <w:ilvl w:val="0"/>
                <w:numId w:val="2"/>
              </w:numPr>
              <w:rPr>
                <w:color w:val="FFFFFF" w:themeColor="background1"/>
              </w:rPr>
            </w:pPr>
            <w:r>
              <w:t>Problem Solving skills</w:t>
            </w:r>
          </w:p>
          <w:p w14:paraId="2FF62B90" w14:textId="2F06B60C" w:rsidR="003E680A" w:rsidRPr="003E680A" w:rsidRDefault="003E680A" w:rsidP="003E680A">
            <w:pPr>
              <w:ind w:left="360"/>
              <w:rPr>
                <w:color w:val="FFFFFF" w:themeColor="background1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3"/>
            </w:tblGrid>
            <w:tr w:rsidR="00C612DA" w:rsidRPr="00333CD3" w14:paraId="09ADF3DC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sdt>
                  <w:sdtPr>
                    <w:rPr>
                      <w:sz w:val="48"/>
                      <w:szCs w:val="48"/>
                    </w:rPr>
                    <w:alias w:val="Your Name:"/>
                    <w:tag w:val="Your Name:"/>
                    <w:id w:val="1982421306"/>
                    <w:placeholder>
                      <w:docPart w:val="9BD8E5AF5D5AC34D9811818D2B53A0E6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p w14:paraId="11F1F0C2" w14:textId="5A0AD356" w:rsidR="00C612DA" w:rsidRPr="00333CD3" w:rsidRDefault="004F65F2" w:rsidP="00E02DCD">
                      <w:pPr>
                        <w:pStyle w:val="Heading2"/>
                        <w:outlineLvl w:val="1"/>
                      </w:pPr>
                      <w:r>
                        <w:rPr>
                          <w:sz w:val="48"/>
                          <w:szCs w:val="48"/>
                        </w:rPr>
                        <w:t>Madeline Quitta-Carney UX | Web Design</w:t>
                      </w:r>
                    </w:p>
                  </w:sdtContent>
                </w:sdt>
              </w:tc>
            </w:tr>
          </w:tbl>
          <w:p w14:paraId="7170E6EE" w14:textId="77777777" w:rsidR="002C2CDD" w:rsidRPr="00333CD3" w:rsidRDefault="006027D9" w:rsidP="007569C1">
            <w:pPr>
              <w:pStyle w:val="Heading3"/>
            </w:pPr>
            <w:r>
              <w:t>Educatio</w:t>
            </w:r>
            <w:bookmarkStart w:id="0" w:name="_GoBack"/>
            <w:bookmarkEnd w:id="0"/>
            <w:r>
              <w:t>n</w:t>
            </w:r>
          </w:p>
          <w:p w14:paraId="13583884" w14:textId="53DDE034" w:rsidR="002C2CDD" w:rsidRDefault="006027D9" w:rsidP="00F17DA5">
            <w:pPr>
              <w:pStyle w:val="Heading4"/>
              <w:spacing w:line="276" w:lineRule="auto"/>
            </w:pPr>
            <w:r>
              <w:t>Austin Coding Academy</w:t>
            </w:r>
            <w:r w:rsidR="002C2CDD" w:rsidRPr="00333CD3">
              <w:t xml:space="preserve"> • </w:t>
            </w:r>
            <w:r>
              <w:t xml:space="preserve">July 2018 – </w:t>
            </w:r>
            <w:r w:rsidR="004A400C">
              <w:t>April 2019</w:t>
            </w:r>
          </w:p>
          <w:p w14:paraId="45A0C4C4" w14:textId="2B87DEE7" w:rsidR="00F17DA5" w:rsidRDefault="00F17DA5" w:rsidP="00F17DA5">
            <w:pPr>
              <w:pStyle w:val="Heading4"/>
              <w:spacing w:line="276" w:lineRule="auto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  <w:r w:rsidRPr="00F17DA5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Web </w:t>
            </w:r>
            <w:proofErr w:type="gramStart"/>
            <w:r w:rsidRPr="00F17DA5">
              <w:rPr>
                <w:rFonts w:asciiTheme="minorHAnsi" w:eastAsiaTheme="minorHAnsi" w:hAnsiTheme="minorHAnsi" w:cstheme="minorBidi"/>
                <w:iCs w:val="0"/>
                <w:caps w:val="0"/>
              </w:rPr>
              <w:t>101 :</w:t>
            </w:r>
            <w:proofErr w:type="gramEnd"/>
            <w:r w:rsidRPr="00F17DA5">
              <w:rPr>
                <w:rFonts w:asciiTheme="minorHAnsi" w:eastAsiaTheme="minorHAnsi" w:hAnsiTheme="minorHAnsi" w:cstheme="minorBidi"/>
                <w:iCs w:val="0"/>
                <w:caps w:val="0"/>
              </w:rPr>
              <w:t xml:space="preserve"> UI/UX : </w:t>
            </w:r>
            <w:proofErr w:type="spellStart"/>
            <w:r w:rsidRPr="00F17DA5">
              <w:rPr>
                <w:rFonts w:asciiTheme="minorHAnsi" w:eastAsiaTheme="minorHAnsi" w:hAnsiTheme="minorHAnsi" w:cstheme="minorBidi"/>
                <w:iCs w:val="0"/>
                <w:caps w:val="0"/>
              </w:rPr>
              <w:t>Wordpress</w:t>
            </w:r>
            <w:proofErr w:type="spellEnd"/>
          </w:p>
          <w:p w14:paraId="167F196A" w14:textId="77777777" w:rsidR="00F17DA5" w:rsidRPr="00F17DA5" w:rsidRDefault="00F17DA5" w:rsidP="00F17DA5">
            <w:pPr>
              <w:pStyle w:val="Heading4"/>
              <w:spacing w:line="276" w:lineRule="auto"/>
              <w:rPr>
                <w:rFonts w:asciiTheme="minorHAnsi" w:eastAsiaTheme="minorHAnsi" w:hAnsiTheme="minorHAnsi" w:cstheme="minorBidi"/>
                <w:iCs w:val="0"/>
                <w:caps w:val="0"/>
              </w:rPr>
            </w:pPr>
          </w:p>
          <w:p w14:paraId="78097371" w14:textId="2ADB5C28" w:rsidR="002C2CDD" w:rsidRPr="00333CD3" w:rsidRDefault="006027D9" w:rsidP="00F17DA5">
            <w:pPr>
              <w:pStyle w:val="Heading4"/>
              <w:spacing w:line="276" w:lineRule="auto"/>
            </w:pPr>
            <w:r>
              <w:t>Navarro College</w:t>
            </w:r>
            <w:r w:rsidR="002C2CDD" w:rsidRPr="00333CD3">
              <w:t xml:space="preserve"> • </w:t>
            </w:r>
            <w:r>
              <w:t>Sept 2015 – May 2016</w:t>
            </w:r>
          </w:p>
          <w:p w14:paraId="1D9EAFA9" w14:textId="010B543F" w:rsidR="002C2CDD" w:rsidRPr="00333CD3" w:rsidRDefault="006259DA" w:rsidP="007569C1">
            <w:r w:rsidRPr="006259DA">
              <w:t xml:space="preserve">Cosmetology (1 semester); General Studies (1 semester): Psychology, Public Speaking, English 1, Music Appreciation,  </w:t>
            </w:r>
          </w:p>
          <w:p w14:paraId="6BC5B8BD" w14:textId="77777777" w:rsidR="002C2CDD" w:rsidRPr="00333CD3" w:rsidRDefault="006027D9" w:rsidP="007569C1">
            <w:pPr>
              <w:pStyle w:val="Heading3"/>
            </w:pPr>
            <w:r>
              <w:t>Work Experience</w:t>
            </w:r>
          </w:p>
          <w:p w14:paraId="59DD906B" w14:textId="77777777" w:rsidR="007A470B" w:rsidRDefault="006027D9" w:rsidP="007A470B">
            <w:pPr>
              <w:pStyle w:val="Heading4"/>
              <w:spacing w:line="480" w:lineRule="auto"/>
            </w:pPr>
            <w:r>
              <w:t>Contract</w:t>
            </w:r>
            <w:r w:rsidR="002C2CDD" w:rsidRPr="00333CD3">
              <w:t xml:space="preserve"> • </w:t>
            </w:r>
            <w:r>
              <w:t xml:space="preserve">Chance Carroll </w:t>
            </w:r>
            <w:r w:rsidRPr="00333CD3">
              <w:t xml:space="preserve">• </w:t>
            </w:r>
            <w:r>
              <w:t>April 2019</w:t>
            </w:r>
          </w:p>
          <w:p w14:paraId="477BDCB0" w14:textId="6CE65BC8" w:rsidR="007A470B" w:rsidRPr="007A470B" w:rsidRDefault="007A470B" w:rsidP="007A470B">
            <w:pPr>
              <w:pStyle w:val="Heading4"/>
              <w:spacing w:line="480" w:lineRule="auto"/>
              <w:rPr>
                <w:rStyle w:val="Hyperlink"/>
                <w:rFonts w:eastAsiaTheme="minorHAnsi" w:cstheme="minorBidi"/>
                <w:iCs w:val="0"/>
                <w:caps w:val="0"/>
                <w:color w:val="767171" w:themeColor="background2" w:themeShade="80"/>
                <w:sz w:val="22"/>
                <w:szCs w:val="22"/>
              </w:rPr>
            </w:pPr>
            <w:hyperlink r:id="rId9" w:history="1">
              <w:r w:rsidRPr="007A470B">
                <w:rPr>
                  <w:rStyle w:val="Hyperlink"/>
                  <w:rFonts w:eastAsiaTheme="minorHAnsi" w:cstheme="minorBidi"/>
                  <w:iCs w:val="0"/>
                  <w:caps w:val="0"/>
                  <w:color w:val="767171" w:themeColor="background2" w:themeShade="80"/>
                  <w:sz w:val="22"/>
                  <w:szCs w:val="22"/>
                </w:rPr>
                <w:t>http://chancecarroll.madelinequittacarney.com/</w:t>
              </w:r>
            </w:hyperlink>
          </w:p>
          <w:p w14:paraId="78476B10" w14:textId="683500F1" w:rsidR="006027D9" w:rsidRPr="00A66C5F" w:rsidRDefault="006027D9" w:rsidP="007A470B">
            <w:pPr>
              <w:spacing w:line="276" w:lineRule="auto"/>
            </w:pPr>
            <w:r w:rsidRPr="00A66C5F">
              <w:t xml:space="preserve">Worked closely with the Client to create a professional, informative, dynamic and inviting </w:t>
            </w:r>
            <w:r>
              <w:t>acting portfolio</w:t>
            </w:r>
            <w:r w:rsidRPr="00A66C5F">
              <w:t>.  Utilized WordPress,</w:t>
            </w:r>
            <w:r>
              <w:t xml:space="preserve"> </w:t>
            </w:r>
            <w:r w:rsidRPr="00A66C5F">
              <w:t>U</w:t>
            </w:r>
            <w:r>
              <w:t>ser Experience</w:t>
            </w:r>
            <w:r w:rsidRPr="00A66C5F">
              <w:t>, Google Analytics,</w:t>
            </w:r>
            <w:r w:rsidR="00634178">
              <w:t xml:space="preserve"> and</w:t>
            </w:r>
            <w:r w:rsidRPr="00A66C5F">
              <w:t xml:space="preserve"> </w:t>
            </w:r>
            <w:r w:rsidR="00634178">
              <w:t xml:space="preserve">prototyping with Adobe </w:t>
            </w:r>
            <w:proofErr w:type="spellStart"/>
            <w:r w:rsidR="00634178">
              <w:t>Xd</w:t>
            </w:r>
            <w:proofErr w:type="spellEnd"/>
            <w:r>
              <w:t xml:space="preserve"> </w:t>
            </w:r>
            <w:r w:rsidRPr="00A66C5F">
              <w:t xml:space="preserve">in the creation of the </w:t>
            </w:r>
            <w:r>
              <w:t>portfolio</w:t>
            </w:r>
            <w:r w:rsidRPr="00A66C5F">
              <w:t>.</w:t>
            </w:r>
          </w:p>
          <w:p w14:paraId="66E3483C" w14:textId="77777777" w:rsidR="002C2CDD" w:rsidRPr="00333CD3" w:rsidRDefault="002C2CDD" w:rsidP="007569C1"/>
          <w:p w14:paraId="38B1B93F" w14:textId="0D89AE0D" w:rsidR="007A470B" w:rsidRDefault="006027D9" w:rsidP="007A470B">
            <w:pPr>
              <w:pStyle w:val="Heading4"/>
              <w:spacing w:line="240" w:lineRule="auto"/>
            </w:pPr>
            <w:r>
              <w:t>COntract</w:t>
            </w:r>
            <w:r w:rsidR="002C2CDD" w:rsidRPr="00333CD3">
              <w:t xml:space="preserve"> • </w:t>
            </w:r>
            <w:r>
              <w:t>Ted Carney Dentistry</w:t>
            </w:r>
            <w:r w:rsidR="002C2CDD" w:rsidRPr="00333CD3">
              <w:t xml:space="preserve"> • </w:t>
            </w:r>
            <w:r>
              <w:t>March 2019 – April 2019</w:t>
            </w:r>
          </w:p>
          <w:p w14:paraId="75E6D108" w14:textId="77777777" w:rsidR="007A470B" w:rsidRDefault="007A470B" w:rsidP="007A470B">
            <w:pPr>
              <w:pStyle w:val="Heading4"/>
              <w:spacing w:line="240" w:lineRule="auto"/>
            </w:pPr>
          </w:p>
          <w:p w14:paraId="037FA4BF" w14:textId="73FE8E90" w:rsidR="007A470B" w:rsidRPr="007A470B" w:rsidRDefault="007A470B" w:rsidP="007A470B">
            <w:pPr>
              <w:spacing w:line="240" w:lineRule="auto"/>
              <w:rPr>
                <w:rFonts w:asciiTheme="majorHAnsi" w:hAnsiTheme="majorHAnsi"/>
                <w:color w:val="767171" w:themeColor="background2" w:themeShade="80"/>
                <w:sz w:val="22"/>
                <w:szCs w:val="22"/>
              </w:rPr>
            </w:pPr>
            <w:hyperlink r:id="rId10" w:history="1">
              <w:r w:rsidRPr="007A470B">
                <w:rPr>
                  <w:rStyle w:val="Hyperlink"/>
                  <w:rFonts w:asciiTheme="majorHAnsi" w:hAnsiTheme="majorHAnsi"/>
                  <w:color w:val="767171" w:themeColor="background2" w:themeShade="80"/>
                  <w:sz w:val="22"/>
                  <w:szCs w:val="22"/>
                </w:rPr>
                <w:t>https://tedcarneydentistry.com/</w:t>
              </w:r>
            </w:hyperlink>
          </w:p>
          <w:p w14:paraId="07B03263" w14:textId="77777777" w:rsidR="007A470B" w:rsidRPr="00333CD3" w:rsidRDefault="007A470B" w:rsidP="007A470B">
            <w:pPr>
              <w:spacing w:line="240" w:lineRule="auto"/>
            </w:pPr>
          </w:p>
          <w:p w14:paraId="72BA7648" w14:textId="77777777" w:rsidR="00741125" w:rsidRDefault="006027D9" w:rsidP="007A470B">
            <w:pPr>
              <w:spacing w:line="240" w:lineRule="auto"/>
            </w:pPr>
            <w:r w:rsidRPr="00A66C5F">
              <w:t>Worked closely with the Client to create a professional, informative, dynamic and inviting dental practice website.  Utilized WordPress,</w:t>
            </w:r>
            <w:r>
              <w:t xml:space="preserve"> </w:t>
            </w:r>
            <w:r w:rsidRPr="00A66C5F">
              <w:t>U</w:t>
            </w:r>
            <w:r>
              <w:t>ser Experience</w:t>
            </w:r>
            <w:r w:rsidRPr="00A66C5F">
              <w:t xml:space="preserve">, Google Analytics, </w:t>
            </w:r>
            <w:r>
              <w:t xml:space="preserve">and </w:t>
            </w:r>
            <w:r w:rsidR="00634178">
              <w:t xml:space="preserve">prototyping with Adobe </w:t>
            </w:r>
            <w:proofErr w:type="spellStart"/>
            <w:r w:rsidR="00634178">
              <w:t>Xd</w:t>
            </w:r>
            <w:proofErr w:type="spellEnd"/>
            <w:r w:rsidR="00634178">
              <w:t xml:space="preserve"> </w:t>
            </w:r>
            <w:r w:rsidRPr="00A66C5F">
              <w:t>in the creation of the website.</w:t>
            </w:r>
          </w:p>
          <w:p w14:paraId="3EEFA93F" w14:textId="77777777" w:rsidR="007A470B" w:rsidRPr="007A470B" w:rsidRDefault="007A470B" w:rsidP="007A470B"/>
          <w:p w14:paraId="3056D974" w14:textId="77777777" w:rsidR="007A470B" w:rsidRPr="007A470B" w:rsidRDefault="007A470B" w:rsidP="007A470B"/>
          <w:p w14:paraId="691098FA" w14:textId="77777777" w:rsidR="007A470B" w:rsidRPr="007A470B" w:rsidRDefault="007A470B" w:rsidP="007A470B"/>
          <w:p w14:paraId="1E805F8C" w14:textId="60482842" w:rsidR="007A470B" w:rsidRDefault="007A470B" w:rsidP="007A470B">
            <w:pPr>
              <w:spacing w:line="240" w:lineRule="auto"/>
            </w:pPr>
          </w:p>
          <w:p w14:paraId="4B3D570C" w14:textId="0B4156DB" w:rsidR="007A470B" w:rsidRPr="007A470B" w:rsidRDefault="007A470B" w:rsidP="007A470B"/>
          <w:p w14:paraId="64ADCDD2" w14:textId="7ABDEF51" w:rsidR="007A470B" w:rsidRPr="007A470B" w:rsidRDefault="007A470B" w:rsidP="007A470B"/>
          <w:p w14:paraId="6392E432" w14:textId="1549300D" w:rsidR="007A470B" w:rsidRPr="007A470B" w:rsidRDefault="007A470B" w:rsidP="007A470B"/>
          <w:p w14:paraId="33C52D0D" w14:textId="2E5E2CC2" w:rsidR="007A470B" w:rsidRPr="007A470B" w:rsidRDefault="007A470B" w:rsidP="007A470B"/>
          <w:p w14:paraId="6DE7CA91" w14:textId="77777777" w:rsidR="007A470B" w:rsidRPr="007A470B" w:rsidRDefault="007A470B" w:rsidP="007A470B"/>
          <w:p w14:paraId="3006E8D3" w14:textId="141EBA46" w:rsidR="007A470B" w:rsidRPr="007A470B" w:rsidRDefault="007A470B" w:rsidP="007A470B"/>
          <w:p w14:paraId="79DCDE2D" w14:textId="294460E1" w:rsidR="007A470B" w:rsidRPr="007A470B" w:rsidRDefault="007A470B" w:rsidP="007A470B"/>
          <w:p w14:paraId="3F456D62" w14:textId="658213AE" w:rsidR="007A470B" w:rsidRPr="007A470B" w:rsidRDefault="007A470B" w:rsidP="007A470B"/>
          <w:p w14:paraId="4A39D433" w14:textId="278E8823" w:rsidR="007A470B" w:rsidRPr="007A470B" w:rsidRDefault="007A470B" w:rsidP="007A470B"/>
          <w:p w14:paraId="220977DD" w14:textId="77777777" w:rsidR="007A470B" w:rsidRPr="007A470B" w:rsidRDefault="007A470B" w:rsidP="007A470B"/>
          <w:p w14:paraId="433E65AC" w14:textId="4BCF57FE" w:rsidR="007A470B" w:rsidRPr="007A470B" w:rsidRDefault="007A470B" w:rsidP="007A470B"/>
          <w:p w14:paraId="6C6F8350" w14:textId="0D0D7E50" w:rsidR="007A470B" w:rsidRPr="007A470B" w:rsidRDefault="007A470B" w:rsidP="007A470B"/>
          <w:p w14:paraId="59B38C6B" w14:textId="581EB80A" w:rsidR="007A470B" w:rsidRPr="007A470B" w:rsidRDefault="007A470B" w:rsidP="007A470B"/>
          <w:p w14:paraId="2D87494D" w14:textId="3A13D781" w:rsidR="007A470B" w:rsidRPr="007A470B" w:rsidRDefault="007A470B" w:rsidP="007A470B"/>
          <w:p w14:paraId="263F431C" w14:textId="77777777" w:rsidR="007A470B" w:rsidRPr="007A470B" w:rsidRDefault="007A470B" w:rsidP="007A470B"/>
          <w:p w14:paraId="16D7FC03" w14:textId="76EBBD5A" w:rsidR="007A470B" w:rsidRPr="007A470B" w:rsidRDefault="007A470B" w:rsidP="007A470B"/>
          <w:p w14:paraId="4CCC23B9" w14:textId="4E835E20" w:rsidR="007A470B" w:rsidRPr="007A470B" w:rsidRDefault="007A470B" w:rsidP="007A470B"/>
          <w:p w14:paraId="20BEDD60" w14:textId="553F66FE" w:rsidR="007A470B" w:rsidRPr="007A470B" w:rsidRDefault="007A470B" w:rsidP="007A470B"/>
          <w:p w14:paraId="7C5F042C" w14:textId="64300D62" w:rsidR="007A470B" w:rsidRPr="007A470B" w:rsidRDefault="007A470B" w:rsidP="007A470B"/>
          <w:p w14:paraId="227E5D1E" w14:textId="77777777" w:rsidR="007A470B" w:rsidRPr="007A470B" w:rsidRDefault="007A470B" w:rsidP="007A470B"/>
          <w:p w14:paraId="2E1401D4" w14:textId="5096FFD3" w:rsidR="007A470B" w:rsidRPr="007A470B" w:rsidRDefault="007A470B" w:rsidP="007A470B"/>
          <w:p w14:paraId="4BE12B60" w14:textId="1849E708" w:rsidR="007A470B" w:rsidRPr="007A470B" w:rsidRDefault="007A470B" w:rsidP="007A470B"/>
          <w:p w14:paraId="6630D99F" w14:textId="7B19A00B" w:rsidR="007A470B" w:rsidRPr="007A470B" w:rsidRDefault="007A470B" w:rsidP="007A470B"/>
          <w:p w14:paraId="211DCCCB" w14:textId="0F4658E6" w:rsidR="007A470B" w:rsidRPr="007A470B" w:rsidRDefault="007A470B" w:rsidP="007A470B"/>
          <w:p w14:paraId="18CD182B" w14:textId="77777777" w:rsidR="007A470B" w:rsidRPr="007A470B" w:rsidRDefault="007A470B" w:rsidP="007A470B"/>
          <w:p w14:paraId="27600564" w14:textId="29BB8873" w:rsidR="007A470B" w:rsidRPr="007A470B" w:rsidRDefault="007A470B" w:rsidP="007A470B"/>
          <w:p w14:paraId="1A6E6352" w14:textId="17E4F577" w:rsidR="007A470B" w:rsidRPr="007A470B" w:rsidRDefault="007A470B" w:rsidP="007A470B"/>
          <w:p w14:paraId="45A9A44E" w14:textId="18112885" w:rsidR="007A470B" w:rsidRPr="007A470B" w:rsidRDefault="007A470B" w:rsidP="007A470B"/>
          <w:p w14:paraId="654C242C" w14:textId="35148C1E" w:rsidR="007A470B" w:rsidRPr="007A470B" w:rsidRDefault="007A470B" w:rsidP="007A470B"/>
          <w:p w14:paraId="70503675" w14:textId="77777777" w:rsidR="007A470B" w:rsidRPr="007A470B" w:rsidRDefault="007A470B" w:rsidP="007A470B"/>
          <w:p w14:paraId="0AFFF248" w14:textId="17FE6A8F" w:rsidR="007A470B" w:rsidRPr="007A470B" w:rsidRDefault="007A470B" w:rsidP="007A470B"/>
          <w:p w14:paraId="164A9E7C" w14:textId="47AEA6CE" w:rsidR="007A470B" w:rsidRPr="007A470B" w:rsidRDefault="007A470B" w:rsidP="007A470B"/>
          <w:p w14:paraId="124209AD" w14:textId="0A79E75A" w:rsidR="007A470B" w:rsidRPr="007A470B" w:rsidRDefault="007A470B" w:rsidP="007A470B"/>
          <w:p w14:paraId="01AD0F56" w14:textId="67320D16" w:rsidR="007A470B" w:rsidRPr="007A470B" w:rsidRDefault="007A470B" w:rsidP="007A470B"/>
          <w:p w14:paraId="062D03B4" w14:textId="77777777" w:rsidR="007A470B" w:rsidRPr="007A470B" w:rsidRDefault="007A470B" w:rsidP="007A470B"/>
          <w:p w14:paraId="7574B3B6" w14:textId="191F42C2" w:rsidR="007A470B" w:rsidRPr="007A470B" w:rsidRDefault="007A470B" w:rsidP="007A470B"/>
          <w:p w14:paraId="5F50C6D8" w14:textId="38E9396A" w:rsidR="007A470B" w:rsidRPr="007A470B" w:rsidRDefault="007A470B" w:rsidP="007A470B"/>
          <w:p w14:paraId="664C7564" w14:textId="1E406E06" w:rsidR="007A470B" w:rsidRPr="007A470B" w:rsidRDefault="007A470B" w:rsidP="007A470B"/>
          <w:p w14:paraId="28C996DA" w14:textId="58ACE549" w:rsidR="007A470B" w:rsidRPr="007A470B" w:rsidRDefault="007A470B" w:rsidP="007A470B"/>
          <w:p w14:paraId="7BE51548" w14:textId="77777777" w:rsidR="007A470B" w:rsidRPr="007A470B" w:rsidRDefault="007A470B" w:rsidP="007A470B"/>
          <w:p w14:paraId="04FF3181" w14:textId="4D1AE466" w:rsidR="007A470B" w:rsidRPr="007A470B" w:rsidRDefault="007A470B" w:rsidP="007A470B"/>
          <w:p w14:paraId="1BB90249" w14:textId="23996D35" w:rsidR="007A470B" w:rsidRPr="007A470B" w:rsidRDefault="007A470B" w:rsidP="007A470B"/>
          <w:p w14:paraId="4FFF570E" w14:textId="11BB94E5" w:rsidR="007A470B" w:rsidRPr="007A470B" w:rsidRDefault="007A470B" w:rsidP="007A470B"/>
          <w:p w14:paraId="644BE2BE" w14:textId="4E466CC9" w:rsidR="007A470B" w:rsidRPr="007A470B" w:rsidRDefault="007A470B" w:rsidP="007A470B"/>
          <w:p w14:paraId="7EC84C15" w14:textId="77777777" w:rsidR="007A470B" w:rsidRPr="007A470B" w:rsidRDefault="007A470B" w:rsidP="007A470B"/>
          <w:p w14:paraId="70BE6813" w14:textId="53AB9125" w:rsidR="007A470B" w:rsidRPr="007A470B" w:rsidRDefault="007A470B" w:rsidP="007A470B"/>
          <w:p w14:paraId="77EC162C" w14:textId="371B9F1B" w:rsidR="007A470B" w:rsidRPr="007A470B" w:rsidRDefault="007A470B" w:rsidP="007A470B"/>
          <w:p w14:paraId="39B391DF" w14:textId="38EFE14B" w:rsidR="007A470B" w:rsidRPr="007A470B" w:rsidRDefault="007A470B" w:rsidP="007A470B"/>
          <w:p w14:paraId="65A2C672" w14:textId="30A3F934" w:rsidR="007A470B" w:rsidRPr="007A470B" w:rsidRDefault="007A470B" w:rsidP="007A470B"/>
          <w:p w14:paraId="1D9C080D" w14:textId="77777777" w:rsidR="007A470B" w:rsidRPr="007A470B" w:rsidRDefault="007A470B" w:rsidP="007A470B"/>
          <w:p w14:paraId="473A8B87" w14:textId="2C078F2A" w:rsidR="007A470B" w:rsidRPr="007A470B" w:rsidRDefault="007A470B" w:rsidP="007A470B"/>
          <w:p w14:paraId="390BFEEC" w14:textId="1C3F7436" w:rsidR="007A470B" w:rsidRPr="007A470B" w:rsidRDefault="007A470B" w:rsidP="007A470B"/>
          <w:p w14:paraId="4959F23D" w14:textId="1AAEF7F6" w:rsidR="007A470B" w:rsidRPr="007A470B" w:rsidRDefault="007A470B" w:rsidP="007A470B"/>
          <w:p w14:paraId="456B5E20" w14:textId="4306CF96" w:rsidR="007A470B" w:rsidRPr="007A470B" w:rsidRDefault="007A470B" w:rsidP="007A470B"/>
          <w:p w14:paraId="77567EC9" w14:textId="77777777" w:rsidR="007A470B" w:rsidRPr="007A470B" w:rsidRDefault="007A470B" w:rsidP="007A470B"/>
          <w:p w14:paraId="49EFBE05" w14:textId="0D59B0F8" w:rsidR="007A470B" w:rsidRPr="007A470B" w:rsidRDefault="007A470B" w:rsidP="007A470B"/>
          <w:p w14:paraId="44E6C3D4" w14:textId="63F37C85" w:rsidR="007A470B" w:rsidRPr="007A470B" w:rsidRDefault="007A470B" w:rsidP="007A470B"/>
          <w:p w14:paraId="0EFCF8B9" w14:textId="19DE9518" w:rsidR="007A470B" w:rsidRPr="007A470B" w:rsidRDefault="007A470B" w:rsidP="007A470B"/>
          <w:p w14:paraId="0B0A82ED" w14:textId="2D4D8355" w:rsidR="007A470B" w:rsidRPr="007A470B" w:rsidRDefault="007A470B" w:rsidP="007A470B"/>
          <w:p w14:paraId="11B4276D" w14:textId="77777777" w:rsidR="007A470B" w:rsidRPr="007A470B" w:rsidRDefault="007A470B" w:rsidP="007A470B"/>
          <w:p w14:paraId="1312341E" w14:textId="3C66115B" w:rsidR="007A470B" w:rsidRPr="007A470B" w:rsidRDefault="007A470B" w:rsidP="007A470B"/>
          <w:p w14:paraId="32B49B36" w14:textId="55B34793" w:rsidR="007A470B" w:rsidRPr="007A470B" w:rsidRDefault="007A470B" w:rsidP="007A470B"/>
          <w:p w14:paraId="59CDADE3" w14:textId="4294D55A" w:rsidR="007A470B" w:rsidRPr="007A470B" w:rsidRDefault="007A470B" w:rsidP="007A470B"/>
          <w:p w14:paraId="62C9A925" w14:textId="77777777" w:rsidR="007A470B" w:rsidRPr="007A470B" w:rsidRDefault="007A470B" w:rsidP="007A470B"/>
          <w:p w14:paraId="23C5C514" w14:textId="75266515" w:rsidR="007A470B" w:rsidRPr="007A470B" w:rsidRDefault="007A470B" w:rsidP="007A470B"/>
          <w:p w14:paraId="5D00C825" w14:textId="020B147A" w:rsidR="007A470B" w:rsidRPr="007A470B" w:rsidRDefault="007A470B" w:rsidP="007A470B"/>
          <w:p w14:paraId="7E1D4869" w14:textId="446FD7E9" w:rsidR="007A470B" w:rsidRPr="007A470B" w:rsidRDefault="007A470B" w:rsidP="007A470B"/>
          <w:p w14:paraId="11BAE87A" w14:textId="77777777" w:rsidR="007A470B" w:rsidRPr="007A470B" w:rsidRDefault="007A470B" w:rsidP="007A470B"/>
          <w:p w14:paraId="6B463A6E" w14:textId="003C7D62" w:rsidR="007A470B" w:rsidRPr="007A470B" w:rsidRDefault="007A470B" w:rsidP="007A470B"/>
          <w:p w14:paraId="2BA2CFFA" w14:textId="20116637" w:rsidR="007A470B" w:rsidRPr="007A470B" w:rsidRDefault="007A470B" w:rsidP="007A470B"/>
          <w:p w14:paraId="568B1D47" w14:textId="31EF09B5" w:rsidR="007A470B" w:rsidRPr="007A470B" w:rsidRDefault="007A470B" w:rsidP="007A470B"/>
          <w:p w14:paraId="3A542139" w14:textId="77777777" w:rsidR="007A470B" w:rsidRPr="007A470B" w:rsidRDefault="007A470B" w:rsidP="007A470B"/>
          <w:p w14:paraId="7E9507F2" w14:textId="365ED377" w:rsidR="007A470B" w:rsidRPr="007A470B" w:rsidRDefault="007A470B" w:rsidP="007A470B"/>
          <w:p w14:paraId="6EE33C24" w14:textId="1E872EF6" w:rsidR="007A470B" w:rsidRPr="007A470B" w:rsidRDefault="007A470B" w:rsidP="007A470B"/>
          <w:p w14:paraId="43214CD6" w14:textId="6F8D93CB" w:rsidR="007A470B" w:rsidRPr="007A470B" w:rsidRDefault="007A470B" w:rsidP="007A470B"/>
          <w:p w14:paraId="256BBBB9" w14:textId="77777777" w:rsidR="007A470B" w:rsidRPr="007A470B" w:rsidRDefault="007A470B" w:rsidP="007A470B"/>
          <w:p w14:paraId="412CF86E" w14:textId="75437584" w:rsidR="007A470B" w:rsidRPr="007A470B" w:rsidRDefault="007A470B" w:rsidP="007A470B"/>
          <w:p w14:paraId="380035D3" w14:textId="7B1DB6A4" w:rsidR="007A470B" w:rsidRPr="007A470B" w:rsidRDefault="007A470B" w:rsidP="007A470B"/>
          <w:p w14:paraId="3DF4AD5C" w14:textId="6EAB7EF5" w:rsidR="007A470B" w:rsidRPr="007A470B" w:rsidRDefault="007A470B" w:rsidP="007A470B"/>
          <w:p w14:paraId="4432635B" w14:textId="77777777" w:rsidR="007A470B" w:rsidRPr="007A470B" w:rsidRDefault="007A470B" w:rsidP="007A470B"/>
          <w:p w14:paraId="111A3647" w14:textId="77777777" w:rsidR="007A470B" w:rsidRPr="007A470B" w:rsidRDefault="007A470B" w:rsidP="007A470B"/>
          <w:p w14:paraId="7CC59487" w14:textId="77777777" w:rsidR="007A470B" w:rsidRPr="007A470B" w:rsidRDefault="007A470B" w:rsidP="007A470B"/>
          <w:p w14:paraId="22B24F47" w14:textId="77777777" w:rsidR="007A470B" w:rsidRPr="007A470B" w:rsidRDefault="007A470B" w:rsidP="007A470B"/>
          <w:p w14:paraId="000F3A0F" w14:textId="42DFE71E" w:rsidR="007A470B" w:rsidRPr="007A470B" w:rsidRDefault="007A470B" w:rsidP="007A470B"/>
        </w:tc>
      </w:tr>
    </w:tbl>
    <w:p w14:paraId="36C1103D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F7D0C" w14:textId="77777777" w:rsidR="00955183" w:rsidRDefault="00955183" w:rsidP="00713050">
      <w:pPr>
        <w:spacing w:line="240" w:lineRule="auto"/>
      </w:pPr>
      <w:r>
        <w:separator/>
      </w:r>
    </w:p>
  </w:endnote>
  <w:endnote w:type="continuationSeparator" w:id="0">
    <w:p w14:paraId="7788C406" w14:textId="77777777" w:rsidR="00955183" w:rsidRDefault="0095518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D54861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0C7E2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1E7A401" wp14:editId="2E8B5B7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D100DA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5002A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3416277" wp14:editId="6E6B4578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04A963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8340E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4550F6C" wp14:editId="6E3D5B67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8D8E81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5E7FA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E86EF6" wp14:editId="69F5A69C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3891C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B54366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DC75009C40329B47A443E9239903D66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EA9A27C" w14:textId="77777777" w:rsidR="00684488" w:rsidRPr="00CA3DF1" w:rsidRDefault="00BF2D6E" w:rsidP="00811117">
              <w:pPr>
                <w:pStyle w:val="Footer"/>
              </w:pPr>
              <w:r>
                <w:t>madeline.quittacarney4@gmail.com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4F1DEAAA425320469F879C1C9A5EF1B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CB3F60" w14:textId="77777777" w:rsidR="00684488" w:rsidRPr="00C2098A" w:rsidRDefault="008506D1" w:rsidP="00811117">
              <w:pPr>
                <w:pStyle w:val="Footer"/>
              </w:pPr>
              <w:r>
                <w:t>https://madelinequittacarney.com/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6C4AEE8F" w14:textId="77777777" w:rsidR="00684488" w:rsidRPr="00C2098A" w:rsidRDefault="00BF2D6E" w:rsidP="00811117">
              <w:pPr>
                <w:pStyle w:val="Footer"/>
              </w:pPr>
              <w:r>
                <w:t>(512) 705-1075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1AED5FE" w14:textId="77777777" w:rsidR="00684488" w:rsidRPr="00C2098A" w:rsidRDefault="00BF2D6E" w:rsidP="00811117">
              <w:pPr>
                <w:pStyle w:val="Footer"/>
              </w:pPr>
              <w:r>
                <w:t>https://www.linkedin.com/in/madeline-quitta-carney/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B90CE6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526E60D2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27A2F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005A74F" wp14:editId="43F0461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C6F558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BA2EE51" w14:textId="77777777" w:rsidR="00217980" w:rsidRDefault="008506D1" w:rsidP="00217980">
          <w:pPr>
            <w:pStyle w:val="Footer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3BE73CA" wp14:editId="6C6D017E">
                <wp:simplePos x="0" y="0"/>
                <wp:positionH relativeFrom="column">
                  <wp:posOffset>662940</wp:posOffset>
                </wp:positionH>
                <wp:positionV relativeFrom="page">
                  <wp:posOffset>48124</wp:posOffset>
                </wp:positionV>
                <wp:extent cx="240030" cy="240030"/>
                <wp:effectExtent l="0" t="0" r="1270" b="1270"/>
                <wp:wrapTight wrapText="bothSides">
                  <wp:wrapPolygon edited="0">
                    <wp:start x="6857" y="0"/>
                    <wp:lineTo x="2286" y="12571"/>
                    <wp:lineTo x="1143" y="20571"/>
                    <wp:lineTo x="19429" y="20571"/>
                    <wp:lineTo x="20571" y="18286"/>
                    <wp:lineTo x="13714" y="0"/>
                    <wp:lineTo x="6857" y="0"/>
                  </wp:wrapPolygon>
                </wp:wrapTight>
                <wp:docPr id="5" name="Graphic 5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mediafile_6sDg1o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" cy="240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DF3B61" wp14:editId="0AF5D4C7">
                    <wp:simplePos x="0" y="0"/>
                    <wp:positionH relativeFrom="column">
                      <wp:posOffset>613410</wp:posOffset>
                    </wp:positionH>
                    <wp:positionV relativeFrom="page">
                      <wp:posOffset>12917</wp:posOffset>
                    </wp:positionV>
                    <wp:extent cx="344170" cy="330200"/>
                    <wp:effectExtent l="12700" t="12700" r="11430" b="12700"/>
                    <wp:wrapSquare wrapText="bothSides"/>
                    <wp:docPr id="7" name="Oval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4170" cy="330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7A01C01" id="Oval 7" o:spid="_x0000_s1026" style="position:absolute;margin-left:48.3pt;margin-top:1pt;width:27.1pt;height: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" fillcolor="#ea4e4e [3204]" strokecolor="white [3201]" strokeweight="1.5pt">
                    <v:stroke joinstyle="miter"/>
                    <w10:wrap type="square" anchory="page"/>
                  </v:oval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9D491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F09649" wp14:editId="0FC226A5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42BFDBD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097230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513D4B" wp14:editId="15A92650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4752C8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3F3524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F8539C5" w14:textId="77777777" w:rsidR="00811117" w:rsidRPr="00CA3DF1" w:rsidRDefault="00955183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9C866C27303AB14BBA35865CB030BDB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BF2D6E">
                <w:t>madeline.quittacarney4@gmail.com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000000" w:themeColor="text1"/>
            </w:rPr>
            <w:alias w:val="Twitter handle:"/>
            <w:tag w:val="Twitter handle:"/>
            <w:id w:val="1081720897"/>
            <w:placeholder>
              <w:docPart w:val="8AF97A0AC5D7724EAC86DC1865A642D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5062078" w14:textId="77777777" w:rsidR="00811117" w:rsidRPr="008506D1" w:rsidRDefault="008506D1" w:rsidP="00217980">
              <w:pPr>
                <w:pStyle w:val="Footer"/>
                <w:rPr>
                  <w:color w:val="000000" w:themeColor="text1"/>
                  <w:u w:val="single"/>
                </w:rPr>
              </w:pPr>
              <w:r w:rsidRPr="008506D1">
                <w:rPr>
                  <w:color w:val="000000" w:themeColor="text1"/>
                </w:rPr>
                <w:t>https://madelinequittacarney.com/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7CAA3110986E0F4DA191A7229D6D3D1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71876A2" w14:textId="77777777" w:rsidR="00811117" w:rsidRPr="00C2098A" w:rsidRDefault="00BF2D6E" w:rsidP="00217980">
              <w:pPr>
                <w:pStyle w:val="Footer"/>
              </w:pPr>
              <w:r>
                <w:t>(512) 705-1075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color w:val="000000" w:themeColor="text1"/>
            </w:r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08BF2ED" w14:textId="77777777" w:rsidR="00811117" w:rsidRPr="00C2098A" w:rsidRDefault="00BF2D6E" w:rsidP="00217980">
              <w:pPr>
                <w:pStyle w:val="Footer"/>
              </w:pPr>
              <w:r w:rsidRPr="008506D1">
                <w:rPr>
                  <w:color w:val="000000" w:themeColor="text1"/>
                </w:rPr>
                <w:t>https://www.linkedin.com/in/madeline-quitta-carney/</w:t>
              </w:r>
            </w:p>
          </w:sdtContent>
        </w:sdt>
      </w:tc>
    </w:tr>
  </w:tbl>
  <w:p w14:paraId="38A8420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8988A" w14:textId="77777777" w:rsidR="00955183" w:rsidRDefault="00955183" w:rsidP="00713050">
      <w:pPr>
        <w:spacing w:line="240" w:lineRule="auto"/>
      </w:pPr>
      <w:r>
        <w:separator/>
      </w:r>
    </w:p>
  </w:footnote>
  <w:footnote w:type="continuationSeparator" w:id="0">
    <w:p w14:paraId="58D1E066" w14:textId="77777777" w:rsidR="00955183" w:rsidRDefault="0095518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9BC3C3D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BCE440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497B28F" wp14:editId="1AA9DF4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4AABEB06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BF2D6E">
                <w:t>MQC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1E9D1618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3157DB7" w14:textId="66E2FB94" w:rsidR="001A5CA9" w:rsidRPr="009B3C40" w:rsidRDefault="00955183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C0F2F">
                      <w:t>Madeline Quitta-Carney UX | Web Design</w:t>
                    </w:r>
                  </w:sdtContent>
                </w:sdt>
              </w:p>
              <w:p w14:paraId="0A84AAE7" w14:textId="77777777" w:rsidR="001A5CA9" w:rsidRDefault="00955183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B6556B6" w14:textId="77777777" w:rsidR="001A5CA9" w:rsidRPr="00F207C0" w:rsidRDefault="001A5CA9" w:rsidP="001A5CA9"/>
      </w:tc>
    </w:tr>
  </w:tbl>
  <w:p w14:paraId="555FCBDF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2420D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C000" w:themeColor="accent4"/>
      </w:rPr>
    </w:lvl>
  </w:abstractNum>
  <w:abstractNum w:abstractNumId="1" w15:restartNumberingAfterBreak="0">
    <w:nsid w:val="64C51611"/>
    <w:multiLevelType w:val="hybridMultilevel"/>
    <w:tmpl w:val="8822FBAC"/>
    <w:lvl w:ilvl="0" w:tplc="29AE7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A4E4E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91382"/>
    <w:rsid w:val="000B0619"/>
    <w:rsid w:val="000B61CA"/>
    <w:rsid w:val="000C0F2F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E680A"/>
    <w:rsid w:val="004077FB"/>
    <w:rsid w:val="00424DD9"/>
    <w:rsid w:val="00444373"/>
    <w:rsid w:val="00446C53"/>
    <w:rsid w:val="00447DBA"/>
    <w:rsid w:val="0046104A"/>
    <w:rsid w:val="00465575"/>
    <w:rsid w:val="004717C5"/>
    <w:rsid w:val="004A400C"/>
    <w:rsid w:val="004E2A41"/>
    <w:rsid w:val="004F65F2"/>
    <w:rsid w:val="00523479"/>
    <w:rsid w:val="00543DB7"/>
    <w:rsid w:val="005471A5"/>
    <w:rsid w:val="005729B0"/>
    <w:rsid w:val="005E09FE"/>
    <w:rsid w:val="006027D9"/>
    <w:rsid w:val="006259DA"/>
    <w:rsid w:val="00634178"/>
    <w:rsid w:val="00641630"/>
    <w:rsid w:val="00684488"/>
    <w:rsid w:val="006A3CE7"/>
    <w:rsid w:val="006C4C50"/>
    <w:rsid w:val="006D76B1"/>
    <w:rsid w:val="00713050"/>
    <w:rsid w:val="007149D6"/>
    <w:rsid w:val="00741125"/>
    <w:rsid w:val="00746F7F"/>
    <w:rsid w:val="007569C1"/>
    <w:rsid w:val="00763832"/>
    <w:rsid w:val="007A470B"/>
    <w:rsid w:val="007D2696"/>
    <w:rsid w:val="007F172F"/>
    <w:rsid w:val="00811117"/>
    <w:rsid w:val="00841146"/>
    <w:rsid w:val="008506D1"/>
    <w:rsid w:val="0088504C"/>
    <w:rsid w:val="0089382B"/>
    <w:rsid w:val="008A1907"/>
    <w:rsid w:val="008C6BCA"/>
    <w:rsid w:val="008C7B50"/>
    <w:rsid w:val="008F2B9B"/>
    <w:rsid w:val="00955183"/>
    <w:rsid w:val="009B3C40"/>
    <w:rsid w:val="009D2862"/>
    <w:rsid w:val="00A42540"/>
    <w:rsid w:val="00A50939"/>
    <w:rsid w:val="00A768F3"/>
    <w:rsid w:val="00AA6A40"/>
    <w:rsid w:val="00AF1B19"/>
    <w:rsid w:val="00B5664D"/>
    <w:rsid w:val="00BA5B40"/>
    <w:rsid w:val="00BD0206"/>
    <w:rsid w:val="00BF2D6E"/>
    <w:rsid w:val="00C2098A"/>
    <w:rsid w:val="00C5444A"/>
    <w:rsid w:val="00C612DA"/>
    <w:rsid w:val="00C7741E"/>
    <w:rsid w:val="00C875AB"/>
    <w:rsid w:val="00CA3DF1"/>
    <w:rsid w:val="00CA4581"/>
    <w:rsid w:val="00CE18D5"/>
    <w:rsid w:val="00CE66B1"/>
    <w:rsid w:val="00D04109"/>
    <w:rsid w:val="00D67B2E"/>
    <w:rsid w:val="00DD6416"/>
    <w:rsid w:val="00DF4E0A"/>
    <w:rsid w:val="00E02DCD"/>
    <w:rsid w:val="00E12C60"/>
    <w:rsid w:val="00E22E87"/>
    <w:rsid w:val="00E57630"/>
    <w:rsid w:val="00E86C2B"/>
    <w:rsid w:val="00EF7CC9"/>
    <w:rsid w:val="00F17DA5"/>
    <w:rsid w:val="00F207C0"/>
    <w:rsid w:val="00F20AE5"/>
    <w:rsid w:val="00F56368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3D1C2"/>
  <w15:chartTrackingRefBased/>
  <w15:docId w15:val="{F7F96425-0CCA-0747-8821-E7F60CB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D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D1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Normal"/>
    <w:uiPriority w:val="99"/>
    <w:rsid w:val="006027D9"/>
    <w:pPr>
      <w:widowControl w:val="0"/>
      <w:numPr>
        <w:numId w:val="1"/>
      </w:numPr>
      <w:autoSpaceDE w:val="0"/>
      <w:autoSpaceDN w:val="0"/>
      <w:adjustRightInd w:val="0"/>
      <w:spacing w:line="240" w:lineRule="auto"/>
      <w:contextualSpacing/>
    </w:pPr>
    <w:rPr>
      <w:rFonts w:eastAsia="Times New Roman" w:cs="Georgia"/>
      <w:sz w:val="22"/>
      <w:szCs w:val="22"/>
    </w:rPr>
  </w:style>
  <w:style w:type="paragraph" w:styleId="ListParagraph">
    <w:name w:val="List Paragraph"/>
    <w:basedOn w:val="Normal"/>
    <w:uiPriority w:val="34"/>
    <w:semiHidden/>
    <w:qFormat/>
    <w:rsid w:val="009D2862"/>
    <w:pPr>
      <w:spacing w:line="240" w:lineRule="auto"/>
      <w:ind w:left="720"/>
      <w:contextualSpacing/>
    </w:pPr>
    <w:rPr>
      <w:rFonts w:eastAsiaTheme="minorEastAsia"/>
      <w:sz w:val="18"/>
      <w:szCs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7A47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edcarneydentistry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chancecarroll.madelinequittacarney.com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delinequitta-carney/Library/Containers/com.microsoft.Word/Data/Library/Application%20Support/Microsoft/Office/16.0/DTS/en-US%7b05986F8F-A7B5-E643-A3DD-606E68EC791D%7d/%7bFE700829-2A72-FA4B-B545-6C362FD50CAF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D1DA7240835A41AEEA33E215426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1251E-5080-DB48-8A67-BFD9FBAD1D9D}"/>
      </w:docPartPr>
      <w:docPartBody>
        <w:p w:rsidR="001214B8" w:rsidRDefault="00501F38">
          <w:pPr>
            <w:pStyle w:val="77D1DA7240835A41AEEA33E2154269A2"/>
          </w:pPr>
          <w:r w:rsidRPr="00333CD3">
            <w:t>YN</w:t>
          </w:r>
        </w:p>
      </w:docPartBody>
    </w:docPart>
    <w:docPart>
      <w:docPartPr>
        <w:name w:val="2C963CC953D7DC49B964A47BF7D0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6A1DD-7BCC-C944-8903-2009246FCC08}"/>
      </w:docPartPr>
      <w:docPartBody>
        <w:p w:rsidR="001214B8" w:rsidRDefault="00501F38">
          <w:pPr>
            <w:pStyle w:val="2C963CC953D7DC49B964A47BF7D034A5"/>
          </w:pPr>
          <w:r>
            <w:t>Objective</w:t>
          </w:r>
        </w:p>
      </w:docPartBody>
    </w:docPart>
    <w:docPart>
      <w:docPartPr>
        <w:name w:val="D768C0A125FD0E4EA74EF9DD4A77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26F23-8BEE-7941-8D3F-C05BCD6708E7}"/>
      </w:docPartPr>
      <w:docPartBody>
        <w:p w:rsidR="001214B8" w:rsidRDefault="00501F38">
          <w:pPr>
            <w:pStyle w:val="D768C0A125FD0E4EA74EF9DD4A7714A3"/>
          </w:pPr>
          <w:r w:rsidRPr="00333CD3">
            <w:t>Skills</w:t>
          </w:r>
        </w:p>
      </w:docPartBody>
    </w:docPart>
    <w:docPart>
      <w:docPartPr>
        <w:name w:val="9BD8E5AF5D5AC34D9811818D2B53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FCD6-F906-884A-A730-672ECE0A06A3}"/>
      </w:docPartPr>
      <w:docPartBody>
        <w:p w:rsidR="001214B8" w:rsidRDefault="00501F38">
          <w:pPr>
            <w:pStyle w:val="9BD8E5AF5D5AC34D9811818D2B53A0E6"/>
          </w:pPr>
          <w:r>
            <w:t>Your Name</w:t>
          </w:r>
        </w:p>
      </w:docPartBody>
    </w:docPart>
    <w:docPart>
      <w:docPartPr>
        <w:name w:val="9C866C27303AB14BBA35865CB030B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32A67-6C12-8742-8FD2-003EF916DD95}"/>
      </w:docPartPr>
      <w:docPartBody>
        <w:p w:rsidR="001214B8" w:rsidRDefault="00501F38">
          <w:pPr>
            <w:pStyle w:val="9C866C27303AB14BBA35865CB030BDB0"/>
          </w:pPr>
          <w:r w:rsidRPr="00333CD3">
            <w:t>Date Earned</w:t>
          </w:r>
        </w:p>
      </w:docPartBody>
    </w:docPart>
    <w:docPart>
      <w:docPartPr>
        <w:name w:val="DC75009C40329B47A443E9239903D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E45A-96FA-BA46-9E95-198D26181A67}"/>
      </w:docPartPr>
      <w:docPartBody>
        <w:p w:rsidR="001214B8" w:rsidRDefault="00501F38">
          <w:pPr>
            <w:pStyle w:val="DC75009C40329B47A443E9239903D667"/>
          </w:pPr>
          <w:r w:rsidRPr="00333CD3">
            <w:t>School</w:t>
          </w:r>
        </w:p>
      </w:docPartBody>
    </w:docPart>
    <w:docPart>
      <w:docPartPr>
        <w:name w:val="8AF97A0AC5D7724EAC86DC1865A6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ED0F-A7C9-084D-9EDE-C206AA84E7C1}"/>
      </w:docPartPr>
      <w:docPartBody>
        <w:p w:rsidR="001214B8" w:rsidRDefault="00501F38">
          <w:pPr>
            <w:pStyle w:val="8AF97A0AC5D7724EAC86DC1865A642DE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4F1DEAAA425320469F879C1C9A5EF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2938-D3C8-BA43-AB97-61A432A27F10}"/>
      </w:docPartPr>
      <w:docPartBody>
        <w:p w:rsidR="001214B8" w:rsidRDefault="00501F38">
          <w:pPr>
            <w:pStyle w:val="4F1DEAAA425320469F879C1C9A5EF1B7"/>
          </w:pPr>
          <w:r w:rsidRPr="00333CD3">
            <w:t>Volunteer Experience or Leadership</w:t>
          </w:r>
        </w:p>
      </w:docPartBody>
    </w:docPart>
    <w:docPart>
      <w:docPartPr>
        <w:name w:val="7CAA3110986E0F4DA191A7229D6D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12DB-7DB5-BF45-BD68-44B398A7E0D5}"/>
      </w:docPartPr>
      <w:docPartBody>
        <w:p w:rsidR="001214B8" w:rsidRDefault="00501F38">
          <w:pPr>
            <w:pStyle w:val="7CAA3110986E0F4DA191A7229D6D3D19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38"/>
    <w:rsid w:val="001214B8"/>
    <w:rsid w:val="004A391F"/>
    <w:rsid w:val="00501F38"/>
    <w:rsid w:val="005B24A1"/>
    <w:rsid w:val="005B2BDC"/>
    <w:rsid w:val="007F0A62"/>
    <w:rsid w:val="008C7B2B"/>
    <w:rsid w:val="00D4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D1DA7240835A41AEEA33E2154269A2">
    <w:name w:val="77D1DA7240835A41AEEA33E2154269A2"/>
  </w:style>
  <w:style w:type="paragraph" w:customStyle="1" w:styleId="2C963CC953D7DC49B964A47BF7D034A5">
    <w:name w:val="2C963CC953D7DC49B964A47BF7D034A5"/>
  </w:style>
  <w:style w:type="paragraph" w:customStyle="1" w:styleId="F34277F328461D42902AAC6C14086553">
    <w:name w:val="F34277F328461D42902AAC6C14086553"/>
  </w:style>
  <w:style w:type="paragraph" w:customStyle="1" w:styleId="D768C0A125FD0E4EA74EF9DD4A7714A3">
    <w:name w:val="D768C0A125FD0E4EA74EF9DD4A7714A3"/>
  </w:style>
  <w:style w:type="paragraph" w:customStyle="1" w:styleId="82DFC92875AD4146B8D781A81D88F26C">
    <w:name w:val="82DFC92875AD4146B8D781A81D88F26C"/>
  </w:style>
  <w:style w:type="paragraph" w:customStyle="1" w:styleId="9BD8E5AF5D5AC34D9811818D2B53A0E6">
    <w:name w:val="9BD8E5AF5D5AC34D9811818D2B53A0E6"/>
  </w:style>
  <w:style w:type="paragraph" w:customStyle="1" w:styleId="05D7317493176243B8FAC56EBD173C84">
    <w:name w:val="05D7317493176243B8FAC56EBD173C84"/>
  </w:style>
  <w:style w:type="paragraph" w:customStyle="1" w:styleId="8C4D55039601614683DE4640ED1B4F24">
    <w:name w:val="8C4D55039601614683DE4640ED1B4F24"/>
  </w:style>
  <w:style w:type="paragraph" w:customStyle="1" w:styleId="388A690119E5D84EB87AA5FE17A11EAE">
    <w:name w:val="388A690119E5D84EB87AA5FE17A11EAE"/>
  </w:style>
  <w:style w:type="paragraph" w:customStyle="1" w:styleId="BAF1F26DCA7C2A44A566CDE714B98B82">
    <w:name w:val="BAF1F26DCA7C2A44A566CDE714B98B82"/>
  </w:style>
  <w:style w:type="paragraph" w:customStyle="1" w:styleId="986B026E672DA14988F0984C1B81AB6F">
    <w:name w:val="986B026E672DA14988F0984C1B81AB6F"/>
  </w:style>
  <w:style w:type="paragraph" w:customStyle="1" w:styleId="FC0F16FF73C57443BC9CF2D00C7C3D27">
    <w:name w:val="FC0F16FF73C57443BC9CF2D00C7C3D27"/>
  </w:style>
  <w:style w:type="paragraph" w:customStyle="1" w:styleId="5D5A9DE07E92B34BA1C67E928478EC8F">
    <w:name w:val="5D5A9DE07E92B34BA1C67E928478EC8F"/>
  </w:style>
  <w:style w:type="paragraph" w:customStyle="1" w:styleId="9D01F81E9235BB41BCE4CC8D2D1EC4A9">
    <w:name w:val="9D01F81E9235BB41BCE4CC8D2D1EC4A9"/>
  </w:style>
  <w:style w:type="paragraph" w:customStyle="1" w:styleId="1EE7F697842F474DAED30F6C227183FA">
    <w:name w:val="1EE7F697842F474DAED30F6C227183FA"/>
  </w:style>
  <w:style w:type="paragraph" w:customStyle="1" w:styleId="1D8665E486B7D34BA32125E8764CEFB9">
    <w:name w:val="1D8665E486B7D34BA32125E8764CEFB9"/>
  </w:style>
  <w:style w:type="paragraph" w:customStyle="1" w:styleId="C102FCE54185634990E08EA636342D6C">
    <w:name w:val="C102FCE54185634990E08EA636342D6C"/>
  </w:style>
  <w:style w:type="paragraph" w:customStyle="1" w:styleId="95405E99C647344888C9B4D98AC86326">
    <w:name w:val="95405E99C647344888C9B4D98AC86326"/>
  </w:style>
  <w:style w:type="paragraph" w:customStyle="1" w:styleId="19D6585F87A026489F0A76C156CCEB94">
    <w:name w:val="19D6585F87A026489F0A76C156CCEB94"/>
  </w:style>
  <w:style w:type="paragraph" w:customStyle="1" w:styleId="476ED2F347118C4D862C63A1628784AB">
    <w:name w:val="476ED2F347118C4D862C63A1628784AB"/>
  </w:style>
  <w:style w:type="paragraph" w:customStyle="1" w:styleId="D1B82FD4F747114D95B6DA458881A53A">
    <w:name w:val="D1B82FD4F747114D95B6DA458881A53A"/>
  </w:style>
  <w:style w:type="paragraph" w:customStyle="1" w:styleId="4DBC03E5010C584B97C82F1FF084C4E6">
    <w:name w:val="4DBC03E5010C584B97C82F1FF084C4E6"/>
  </w:style>
  <w:style w:type="paragraph" w:customStyle="1" w:styleId="A7BAB2147206684B961B3048B7B7F6C0">
    <w:name w:val="A7BAB2147206684B961B3048B7B7F6C0"/>
  </w:style>
  <w:style w:type="paragraph" w:customStyle="1" w:styleId="9C866C27303AB14BBA35865CB030BDB0">
    <w:name w:val="9C866C27303AB14BBA35865CB030BDB0"/>
  </w:style>
  <w:style w:type="paragraph" w:customStyle="1" w:styleId="DC75009C40329B47A443E9239903D667">
    <w:name w:val="DC75009C40329B47A443E9239903D667"/>
  </w:style>
  <w:style w:type="paragraph" w:customStyle="1" w:styleId="8AF97A0AC5D7724EAC86DC1865A642DE">
    <w:name w:val="8AF97A0AC5D7724EAC86DC1865A642DE"/>
  </w:style>
  <w:style w:type="paragraph" w:customStyle="1" w:styleId="4F1DEAAA425320469F879C1C9A5EF1B7">
    <w:name w:val="4F1DEAAA425320469F879C1C9A5EF1B7"/>
  </w:style>
  <w:style w:type="paragraph" w:customStyle="1" w:styleId="7CAA3110986E0F4DA191A7229D6D3D19">
    <w:name w:val="7CAA3110986E0F4DA191A7229D6D3D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https://madelinequittacarney.com/</CompanyAddress>
  <CompanyPhone>(512) 705-1075</CompanyPhone>
  <CompanyFax>https://www.linkedin.com/in/madeline-quitta-carney/</CompanyFax>
  <CompanyEmail>madeline.quittacarney4@gmail.com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ABF58-C624-E349-A5E3-DFFA070D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{FE700829-2A72-FA4B-B545-6C362FD50CAF}tf16392737.dotx</Template>
  <TotalTime>49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MQC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Quitta-Carney UX | Web Design</dc:creator>
  <cp:keywords/>
  <dc:description/>
  <cp:lastModifiedBy>Chris Bohne Gmail</cp:lastModifiedBy>
  <cp:revision>13</cp:revision>
  <dcterms:created xsi:type="dcterms:W3CDTF">2019-04-15T19:42:00Z</dcterms:created>
  <dcterms:modified xsi:type="dcterms:W3CDTF">2019-05-01T20:42:00Z</dcterms:modified>
</cp:coreProperties>
</file>